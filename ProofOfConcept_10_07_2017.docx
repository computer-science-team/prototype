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BAC56" w14:textId="77777777" w:rsidR="00CE4E7E" w:rsidRPr="00A53B35" w:rsidRDefault="00A53B35">
      <w:pPr>
        <w:pStyle w:val="Title"/>
        <w:rPr>
          <w:sz w:val="68"/>
          <w:szCs w:val="68"/>
        </w:rPr>
      </w:pPr>
      <w:r w:rsidRPr="00A53B35">
        <w:rPr>
          <w:sz w:val="68"/>
          <w:szCs w:val="68"/>
        </w:rPr>
        <w:t>Proof of Concept</w:t>
      </w:r>
    </w:p>
    <w:p w14:paraId="487F1304" w14:textId="77777777" w:rsidR="00CE4E7E" w:rsidRDefault="00A53B35">
      <w:pPr>
        <w:pStyle w:val="Subtitle"/>
      </w:pPr>
      <w:r>
        <w:t>Senior Project</w:t>
      </w:r>
    </w:p>
    <w:p w14:paraId="4E096DFF" w14:textId="77777777" w:rsidR="00CE4E7E" w:rsidRDefault="0077335D">
      <w:r>
        <w:rPr>
          <w:noProof/>
          <w:lang w:eastAsia="en-US"/>
        </w:rPr>
        <w:drawing>
          <wp:inline distT="0" distB="0" distL="0" distR="0" wp14:anchorId="1521908F" wp14:editId="43B388E1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BEE7" w14:textId="77777777" w:rsidR="00CE4E7E" w:rsidRDefault="00A53B35">
      <w:pPr>
        <w:pStyle w:val="Author"/>
      </w:pPr>
      <w:r>
        <w:t>Prepared by: Timothy McClintock</w:t>
      </w:r>
    </w:p>
    <w:p w14:paraId="22219A02" w14:textId="77777777" w:rsidR="00CE4E7E" w:rsidRDefault="0077335D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DFC64" w14:textId="77777777" w:rsidR="00CE4E7E" w:rsidRPr="00A76872" w:rsidRDefault="0077335D">
          <w:pPr>
            <w:pStyle w:val="TOCHeading"/>
            <w:rPr>
              <w:szCs w:val="68"/>
            </w:rPr>
          </w:pPr>
          <w:r w:rsidRPr="00A76872">
            <w:rPr>
              <w:rStyle w:val="Emphasis"/>
            </w:rPr>
            <w:t>TAble</w:t>
          </w:r>
          <w:r w:rsidRPr="00A76872">
            <w:rPr>
              <w:rStyle w:val="Emphasis"/>
              <w:szCs w:val="68"/>
            </w:rPr>
            <w:t xml:space="preserve"> of</w:t>
          </w:r>
          <w:r w:rsidRPr="00A76872">
            <w:rPr>
              <w:rStyle w:val="Emphasis"/>
              <w:szCs w:val="68"/>
            </w:rPr>
            <w:br/>
          </w:r>
          <w:r w:rsidRPr="00A76872">
            <w:rPr>
              <w:szCs w:val="68"/>
            </w:rPr>
            <w:t>Contents</w:t>
          </w:r>
        </w:p>
        <w:p w14:paraId="152A3E36" w14:textId="77777777" w:rsidR="00A76872" w:rsidRDefault="00427821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>
            <w:rPr>
              <w:b w:val="0"/>
              <w:bCs w:val="0"/>
              <w:caps w:val="0"/>
              <w:noProof/>
            </w:rPr>
            <w:fldChar w:fldCharType="begin"/>
          </w:r>
          <w:r>
            <w:rPr>
              <w:b w:val="0"/>
              <w:bCs w:val="0"/>
              <w:caps w:val="0"/>
              <w:noProof/>
            </w:rPr>
            <w:instrText xml:space="preserve"> TOC \o "1-4" </w:instrText>
          </w:r>
          <w:r>
            <w:rPr>
              <w:b w:val="0"/>
              <w:bCs w:val="0"/>
              <w:caps w:val="0"/>
              <w:noProof/>
            </w:rPr>
            <w:fldChar w:fldCharType="separate"/>
          </w:r>
          <w:r w:rsidR="00A76872" w:rsidRPr="009A0F97">
            <w:rPr>
              <w:iCs/>
              <w:noProof/>
              <w:color w:val="F75952" w:themeColor="accent1"/>
            </w:rPr>
            <w:t>Roles</w:t>
          </w:r>
          <w:r w:rsidR="00A76872">
            <w:rPr>
              <w:noProof/>
            </w:rPr>
            <w:t xml:space="preserve"> Team Roles</w:t>
          </w:r>
          <w:r w:rsidR="00A76872">
            <w:rPr>
              <w:noProof/>
            </w:rPr>
            <w:tab/>
          </w:r>
          <w:r w:rsidR="00A76872">
            <w:rPr>
              <w:noProof/>
            </w:rPr>
            <w:fldChar w:fldCharType="begin"/>
          </w:r>
          <w:r w:rsidR="00A76872">
            <w:rPr>
              <w:noProof/>
            </w:rPr>
            <w:instrText xml:space="preserve"> PAGEREF _Toc495154982 \h </w:instrText>
          </w:r>
          <w:r w:rsidR="00A76872">
            <w:rPr>
              <w:noProof/>
            </w:rPr>
          </w:r>
          <w:r w:rsidR="00A76872">
            <w:rPr>
              <w:noProof/>
            </w:rPr>
            <w:fldChar w:fldCharType="separate"/>
          </w:r>
          <w:r w:rsidR="00A76872">
            <w:rPr>
              <w:noProof/>
            </w:rPr>
            <w:t>1</w:t>
          </w:r>
          <w:r w:rsidR="00A76872">
            <w:rPr>
              <w:noProof/>
            </w:rPr>
            <w:fldChar w:fldCharType="end"/>
          </w:r>
        </w:p>
        <w:p w14:paraId="10A1579D" w14:textId="77777777" w:rsidR="00A76872" w:rsidRDefault="00A76872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Roles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8AAEC24" w14:textId="77777777" w:rsidR="00A76872" w:rsidRDefault="00A76872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lang w:eastAsia="en-US"/>
            </w:rPr>
          </w:pPr>
          <w:r>
            <w:rPr>
              <w:noProof/>
            </w:rPr>
            <w:t>Roles Defined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31ED34" w14:textId="77777777" w:rsidR="00A76872" w:rsidRDefault="00A76872">
          <w:pPr>
            <w:pStyle w:val="TOC4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lang w:eastAsia="en-US"/>
            </w:rPr>
          </w:pPr>
          <w:r w:rsidRPr="009A0F97">
            <w:rPr>
              <w:rFonts w:ascii="Symbol" w:hAnsi="Symbol"/>
              <w:noProof/>
              <w:color w:val="F75952" w:themeColor="accent1"/>
            </w:rPr>
            <w:t></w:t>
          </w:r>
          <w:r>
            <w:rPr>
              <w:rFonts w:eastAsiaTheme="minorEastAsia"/>
              <w:noProof/>
              <w:color w:val="auto"/>
              <w:lang w:eastAsia="en-US"/>
            </w:rPr>
            <w:tab/>
          </w:r>
          <w:r w:rsidRPr="009A0F97">
            <w:rPr>
              <w:noProof/>
            </w:rPr>
            <w:t>Product Owner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665D2B6" w14:textId="77777777" w:rsidR="00A76872" w:rsidRDefault="00A76872">
          <w:pPr>
            <w:pStyle w:val="TOC4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lang w:eastAsia="en-US"/>
            </w:rPr>
          </w:pPr>
          <w:r w:rsidRPr="009A0F97">
            <w:rPr>
              <w:rFonts w:ascii="Symbol" w:hAnsi="Symbol"/>
              <w:noProof/>
              <w:color w:val="F75952" w:themeColor="accent1"/>
            </w:rPr>
            <w:t></w:t>
          </w:r>
          <w:r>
            <w:rPr>
              <w:rFonts w:eastAsiaTheme="minorEastAsia"/>
              <w:noProof/>
              <w:color w:val="auto"/>
              <w:lang w:eastAsia="en-US"/>
            </w:rPr>
            <w:tab/>
          </w:r>
          <w:r w:rsidRPr="009A0F97">
            <w:rPr>
              <w:noProof/>
            </w:rPr>
            <w:t>Scrum Master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515C78" w14:textId="77777777" w:rsidR="00A76872" w:rsidRDefault="00A76872">
          <w:pPr>
            <w:pStyle w:val="TOC4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lang w:eastAsia="en-US"/>
            </w:rPr>
          </w:pPr>
          <w:r w:rsidRPr="009A0F97">
            <w:rPr>
              <w:rFonts w:ascii="Symbol" w:hAnsi="Symbol"/>
              <w:noProof/>
              <w:color w:val="F75952" w:themeColor="accent1"/>
            </w:rPr>
            <w:t></w:t>
          </w:r>
          <w:r>
            <w:rPr>
              <w:rFonts w:eastAsiaTheme="minorEastAsia"/>
              <w:noProof/>
              <w:color w:val="auto"/>
              <w:lang w:eastAsia="en-US"/>
            </w:rPr>
            <w:tab/>
          </w:r>
          <w:r w:rsidRPr="009A0F97">
            <w:rPr>
              <w:noProof/>
            </w:rPr>
            <w:t>Lead Architect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5544F5" w14:textId="77777777" w:rsidR="00A76872" w:rsidRDefault="00A76872">
          <w:pPr>
            <w:pStyle w:val="TOC4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color w:val="auto"/>
              <w:lang w:eastAsia="en-US"/>
            </w:rPr>
          </w:pPr>
          <w:r w:rsidRPr="009A0F97">
            <w:rPr>
              <w:rFonts w:ascii="Symbol" w:hAnsi="Symbol"/>
              <w:noProof/>
              <w:color w:val="F75952" w:themeColor="accent1"/>
            </w:rPr>
            <w:t></w:t>
          </w:r>
          <w:r>
            <w:rPr>
              <w:rFonts w:eastAsiaTheme="minorEastAsia"/>
              <w:noProof/>
              <w:color w:val="auto"/>
              <w:lang w:eastAsia="en-US"/>
            </w:rPr>
            <w:tab/>
          </w:r>
          <w:r w:rsidRPr="009A0F97">
            <w:rPr>
              <w:noProof/>
            </w:rPr>
            <w:t>Dev Team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1432AEB" w14:textId="77777777" w:rsidR="00A76872" w:rsidRDefault="00A76872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4"/>
              <w:lang w:eastAsia="en-US"/>
            </w:rPr>
          </w:pPr>
          <w:r w:rsidRPr="009A0F97">
            <w:rPr>
              <w:iCs/>
              <w:noProof/>
              <w:color w:val="F75952" w:themeColor="accent1"/>
            </w:rPr>
            <w:t>Design</w:t>
          </w:r>
          <w:r>
            <w:rPr>
              <w:noProof/>
            </w:rPr>
            <w:t xml:space="preserve"> Site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D250E3" w14:textId="77777777" w:rsidR="00A76872" w:rsidRDefault="00A76872">
          <w:pPr>
            <w:pStyle w:val="TOC2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Figure 1.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_Toc495154990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B9351E" w14:textId="4F874500" w:rsidR="00CE4E7E" w:rsidRDefault="00427821">
          <w:r>
            <w:rPr>
              <w:rFonts w:asciiTheme="majorHAnsi" w:hAnsiTheme="majorHAnsi"/>
              <w:b/>
              <w:bCs/>
              <w:caps/>
              <w:noProof/>
              <w:color w:val="2A2A2A" w:themeColor="text2"/>
              <w:sz w:val="28"/>
            </w:rPr>
            <w:fldChar w:fldCharType="end"/>
          </w:r>
        </w:p>
      </w:sdtContent>
    </w:sdt>
    <w:p w14:paraId="6D378AD3" w14:textId="77777777" w:rsidR="00CE4E7E" w:rsidRDefault="00CE4E7E">
      <w:pPr>
        <w:sectPr w:rsidR="00CE4E7E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3F7BAE5" w14:textId="2F5F3045" w:rsidR="009223B1" w:rsidRPr="009223B1" w:rsidRDefault="00A53B35" w:rsidP="009223B1">
      <w:pPr>
        <w:pStyle w:val="Heading1"/>
        <w:rPr>
          <w:sz w:val="90"/>
        </w:rPr>
      </w:pPr>
      <w:bookmarkStart w:id="0" w:name="_Toc495154982"/>
      <w:r w:rsidRPr="00A76872">
        <w:rPr>
          <w:rStyle w:val="Emphasis"/>
        </w:rPr>
        <w:lastRenderedPageBreak/>
        <w:t>Roles</w:t>
      </w:r>
      <w:r w:rsidR="0077335D">
        <w:br/>
      </w:r>
      <w:r w:rsidRPr="00A53B35">
        <w:rPr>
          <w:szCs w:val="68"/>
        </w:rPr>
        <w:t>Team Roles</w:t>
      </w:r>
      <w:bookmarkEnd w:id="0"/>
    </w:p>
    <w:p w14:paraId="4F437B1A" w14:textId="18B71D9C" w:rsidR="00CE4E7E" w:rsidRDefault="00A53B35" w:rsidP="00A53B35">
      <w:pPr>
        <w:pStyle w:val="Heading2"/>
      </w:pPr>
      <w:bookmarkStart w:id="1" w:name="_Toc495154983"/>
      <w:r>
        <w:t>Roles Summary</w:t>
      </w:r>
      <w:bookmarkEnd w:id="1"/>
    </w:p>
    <w:p w14:paraId="6AD66BCF" w14:textId="77777777" w:rsidR="00CE4E7E" w:rsidRDefault="00A53B35" w:rsidP="00A53B35">
      <w:r>
        <w:tab/>
        <w:t>Roles for this project have been designated based on talent, experience, and contributory factors.</w:t>
      </w:r>
    </w:p>
    <w:p w14:paraId="3EF2DC76" w14:textId="77777777" w:rsidR="00A53B35" w:rsidRPr="00A53B35" w:rsidRDefault="008B626A" w:rsidP="009223B1">
      <w:pPr>
        <w:pStyle w:val="Heading3"/>
      </w:pPr>
      <w:bookmarkStart w:id="2" w:name="_Toc495154984"/>
      <w:r w:rsidRPr="008B626A">
        <w:t>Roles Defined</w:t>
      </w:r>
      <w:bookmarkEnd w:id="2"/>
    </w:p>
    <w:p w14:paraId="060062E1" w14:textId="77777777" w:rsidR="00A53B35" w:rsidRDefault="00A53B35" w:rsidP="00A53B35">
      <w:pPr>
        <w:pStyle w:val="ListBullet"/>
      </w:pPr>
      <w:bookmarkStart w:id="3" w:name="_Toc495154985"/>
      <w:r w:rsidRPr="009223B1">
        <w:rPr>
          <w:rStyle w:val="Heading4Char"/>
        </w:rPr>
        <w:t>Product Owner</w:t>
      </w:r>
      <w:bookmarkEnd w:id="3"/>
      <w:r w:rsidRPr="009223B1">
        <w:t>:</w:t>
      </w:r>
      <w:r w:rsidRPr="009223B1">
        <w:rPr>
          <w:rStyle w:val="Heading4Char"/>
        </w:rPr>
        <w:t xml:space="preserve"> </w:t>
      </w:r>
      <w:proofErr w:type="spellStart"/>
      <w:r w:rsidRPr="00116894">
        <w:rPr>
          <w:b/>
        </w:rPr>
        <w:t>Yousuf</w:t>
      </w:r>
      <w:proofErr w:type="spellEnd"/>
      <w:r w:rsidRPr="00116894">
        <w:rPr>
          <w:b/>
        </w:rPr>
        <w:t xml:space="preserve"> Ahmed</w:t>
      </w:r>
    </w:p>
    <w:p w14:paraId="57DDF434" w14:textId="77777777" w:rsidR="00A53B35" w:rsidRDefault="00A53B35" w:rsidP="00A53B35">
      <w:pPr>
        <w:pStyle w:val="ListBullet"/>
        <w:numPr>
          <w:ilvl w:val="1"/>
          <w:numId w:val="7"/>
        </w:numPr>
      </w:pPr>
      <w:r>
        <w:t>Conducts meetings with the primary stakeholders.</w:t>
      </w:r>
    </w:p>
    <w:p w14:paraId="78EE5E02" w14:textId="77777777" w:rsidR="00A53B35" w:rsidRDefault="00A53B35" w:rsidP="00A53B35">
      <w:pPr>
        <w:pStyle w:val="ListBullet"/>
        <w:numPr>
          <w:ilvl w:val="1"/>
          <w:numId w:val="7"/>
        </w:numPr>
      </w:pPr>
      <w:r>
        <w:t>Interfaces between the business needs and the Development Team.</w:t>
      </w:r>
    </w:p>
    <w:p w14:paraId="6B995AE0" w14:textId="77777777" w:rsidR="00A53B35" w:rsidRDefault="008B626A" w:rsidP="00A53B35">
      <w:pPr>
        <w:pStyle w:val="ListBullet"/>
      </w:pPr>
      <w:bookmarkStart w:id="4" w:name="_Toc495154986"/>
      <w:r w:rsidRPr="009223B1">
        <w:rPr>
          <w:rStyle w:val="Heading4Char"/>
        </w:rPr>
        <w:t>Scrum Master</w:t>
      </w:r>
      <w:bookmarkEnd w:id="4"/>
      <w:r w:rsidRPr="009223B1">
        <w:t>:</w:t>
      </w:r>
      <w:r>
        <w:t xml:space="preserve"> </w:t>
      </w:r>
      <w:r w:rsidRPr="00116894">
        <w:rPr>
          <w:b/>
        </w:rPr>
        <w:t>Tim McClintock</w:t>
      </w:r>
      <w:r>
        <w:t xml:space="preserve"> </w:t>
      </w:r>
    </w:p>
    <w:p w14:paraId="57332906" w14:textId="3E433727" w:rsidR="00075D9D" w:rsidRDefault="00075D9D" w:rsidP="00075D9D">
      <w:pPr>
        <w:pStyle w:val="ListBullet"/>
        <w:numPr>
          <w:ilvl w:val="1"/>
          <w:numId w:val="7"/>
        </w:numPr>
      </w:pPr>
      <w:r>
        <w:t>Maintains team objectives on Trello.</w:t>
      </w:r>
    </w:p>
    <w:p w14:paraId="4D5279E0" w14:textId="10AD9293" w:rsidR="00075D9D" w:rsidRDefault="00231E3F" w:rsidP="00075D9D">
      <w:pPr>
        <w:pStyle w:val="ListBullet"/>
        <w:numPr>
          <w:ilvl w:val="1"/>
          <w:numId w:val="7"/>
        </w:numPr>
      </w:pPr>
      <w:r>
        <w:t>Ensures the Software Engineering framework is applied.</w:t>
      </w:r>
    </w:p>
    <w:p w14:paraId="75402FCB" w14:textId="77777777" w:rsidR="00A53B35" w:rsidRDefault="00A53B35" w:rsidP="00A53B35">
      <w:pPr>
        <w:pStyle w:val="ListBullet"/>
      </w:pPr>
      <w:bookmarkStart w:id="5" w:name="_Toc495154987"/>
      <w:r w:rsidRPr="009223B1">
        <w:rPr>
          <w:rStyle w:val="Heading4Char"/>
        </w:rPr>
        <w:t>Lead Architect</w:t>
      </w:r>
      <w:bookmarkEnd w:id="5"/>
      <w:r w:rsidRPr="009223B1">
        <w:t>:</w:t>
      </w:r>
      <w:r>
        <w:t xml:space="preserve"> </w:t>
      </w:r>
      <w:proofErr w:type="spellStart"/>
      <w:r w:rsidRPr="00116894">
        <w:rPr>
          <w:b/>
        </w:rPr>
        <w:t>Krunal</w:t>
      </w:r>
      <w:proofErr w:type="spellEnd"/>
      <w:r w:rsidRPr="00116894">
        <w:rPr>
          <w:b/>
        </w:rPr>
        <w:t xml:space="preserve"> Patel</w:t>
      </w:r>
    </w:p>
    <w:p w14:paraId="3A7678A8" w14:textId="77777777" w:rsidR="00CE4E7E" w:rsidRDefault="00A53B35" w:rsidP="00A53B35">
      <w:pPr>
        <w:pStyle w:val="ListBullet"/>
        <w:numPr>
          <w:ilvl w:val="1"/>
          <w:numId w:val="7"/>
        </w:numPr>
      </w:pPr>
      <w:r>
        <w:t>Maintains the structure of the entire website and holds everyone accountable for following the design.</w:t>
      </w:r>
    </w:p>
    <w:p w14:paraId="1A890215" w14:textId="7CDDACD3" w:rsidR="00CE4E7E" w:rsidRPr="00116894" w:rsidRDefault="00075D9D" w:rsidP="00075D9D">
      <w:pPr>
        <w:pStyle w:val="ListBullet"/>
        <w:rPr>
          <w:b/>
        </w:rPr>
      </w:pPr>
      <w:bookmarkStart w:id="6" w:name="_Toc495154988"/>
      <w:r w:rsidRPr="009223B1">
        <w:rPr>
          <w:rStyle w:val="Heading4Char"/>
        </w:rPr>
        <w:t>D</w:t>
      </w:r>
      <w:r w:rsidR="00116894" w:rsidRPr="009223B1">
        <w:rPr>
          <w:rStyle w:val="Heading4Char"/>
        </w:rPr>
        <w:t>ev</w:t>
      </w:r>
      <w:r w:rsidRPr="009223B1">
        <w:rPr>
          <w:rStyle w:val="Heading4Char"/>
        </w:rPr>
        <w:t xml:space="preserve"> Team</w:t>
      </w:r>
      <w:bookmarkEnd w:id="6"/>
      <w:r w:rsidRPr="009223B1">
        <w:t>:</w:t>
      </w:r>
      <w:r>
        <w:rPr>
          <w:b/>
        </w:rPr>
        <w:t xml:space="preserve"> </w:t>
      </w:r>
      <w:r w:rsidRPr="00116894">
        <w:rPr>
          <w:b/>
        </w:rPr>
        <w:t xml:space="preserve">Roger Morris, Cole Christensen, </w:t>
      </w:r>
      <w:proofErr w:type="spellStart"/>
      <w:r w:rsidRPr="00116894">
        <w:rPr>
          <w:b/>
        </w:rPr>
        <w:t>Dharmyk</w:t>
      </w:r>
      <w:proofErr w:type="spellEnd"/>
      <w:r w:rsidRPr="00116894">
        <w:rPr>
          <w:b/>
        </w:rPr>
        <w:t xml:space="preserve"> Patel</w:t>
      </w:r>
    </w:p>
    <w:p w14:paraId="5F3C10BD" w14:textId="64219658" w:rsidR="00116894" w:rsidRPr="00116894" w:rsidRDefault="00116894" w:rsidP="00116894">
      <w:pPr>
        <w:pStyle w:val="ListBullet"/>
        <w:numPr>
          <w:ilvl w:val="1"/>
          <w:numId w:val="7"/>
        </w:numPr>
      </w:pPr>
      <w:r w:rsidRPr="00116894">
        <w:t>Engineering Software alongside teammates.</w:t>
      </w:r>
    </w:p>
    <w:p w14:paraId="32CC5690" w14:textId="12AD3703" w:rsidR="009223B1" w:rsidRDefault="00116894" w:rsidP="00116894">
      <w:pPr>
        <w:pStyle w:val="ListBullet"/>
        <w:numPr>
          <w:ilvl w:val="1"/>
          <w:numId w:val="7"/>
        </w:numPr>
      </w:pPr>
      <w:r w:rsidRPr="00116894">
        <w:t>Generating working software with Scrum Team.</w:t>
      </w:r>
    </w:p>
    <w:p w14:paraId="6D2A757F" w14:textId="67FCB640" w:rsidR="009223B1" w:rsidRDefault="009223B1" w:rsidP="009223B1">
      <w:pPr>
        <w:pStyle w:val="Heading1"/>
      </w:pPr>
      <w:r>
        <w:br w:type="page"/>
      </w:r>
      <w:bookmarkStart w:id="7" w:name="_Toc495154989"/>
      <w:r w:rsidR="00DD67FB" w:rsidRPr="00A76872">
        <w:rPr>
          <w:rStyle w:val="Emphasis"/>
        </w:rPr>
        <w:lastRenderedPageBreak/>
        <w:t>Design</w:t>
      </w:r>
      <w:r>
        <w:br/>
      </w:r>
      <w:r w:rsidR="00DD67FB">
        <w:rPr>
          <w:szCs w:val="68"/>
        </w:rPr>
        <w:t>Site MAP</w:t>
      </w:r>
      <w:bookmarkEnd w:id="7"/>
    </w:p>
    <w:p w14:paraId="43277EE7" w14:textId="77777777" w:rsidR="000136AF" w:rsidRDefault="000136AF" w:rsidP="009223B1">
      <w:pPr>
        <w:rPr>
          <w:i/>
          <w:szCs w:val="20"/>
        </w:rPr>
      </w:pPr>
    </w:p>
    <w:p w14:paraId="5D3C42B3" w14:textId="77777777" w:rsidR="000136AF" w:rsidRDefault="000136AF" w:rsidP="009223B1">
      <w:pPr>
        <w:rPr>
          <w:i/>
          <w:szCs w:val="20"/>
        </w:rPr>
      </w:pPr>
    </w:p>
    <w:p w14:paraId="776256EA" w14:textId="3BB5EEC0" w:rsidR="00116894" w:rsidRDefault="000136AF" w:rsidP="009223B1">
      <w:pPr>
        <w:rPr>
          <w:i/>
          <w:szCs w:val="20"/>
        </w:rPr>
      </w:pPr>
      <w:r w:rsidRPr="000136AF">
        <w:rPr>
          <w:i/>
          <w:szCs w:val="20"/>
        </w:rPr>
        <w:drawing>
          <wp:inline distT="0" distB="0" distL="0" distR="0" wp14:anchorId="4D94FE36" wp14:editId="051434DA">
            <wp:extent cx="5486400" cy="225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353" w14:textId="49941D6C" w:rsidR="000136AF" w:rsidRDefault="000136AF" w:rsidP="009223B1">
      <w:pPr>
        <w:rPr>
          <w:i/>
          <w:szCs w:val="20"/>
        </w:rPr>
      </w:pPr>
    </w:p>
    <w:p w14:paraId="47FCD56A" w14:textId="2E9D0D86" w:rsidR="000136AF" w:rsidRDefault="00A76872" w:rsidP="00A76872">
      <w:pPr>
        <w:pStyle w:val="Heading2"/>
      </w:pPr>
      <w:bookmarkStart w:id="8" w:name="_Toc495154990"/>
      <w:r>
        <w:t>Figure 1.</w:t>
      </w:r>
      <w:bookmarkEnd w:id="8"/>
    </w:p>
    <w:p w14:paraId="1931EC5D" w14:textId="582B91B6" w:rsidR="00A76872" w:rsidRDefault="00A76872" w:rsidP="009223B1">
      <w:pPr>
        <w:rPr>
          <w:i/>
          <w:szCs w:val="20"/>
        </w:rPr>
      </w:pPr>
    </w:p>
    <w:p w14:paraId="1A81DA72" w14:textId="77777777" w:rsidR="00A76872" w:rsidRDefault="00A76872">
      <w:pPr>
        <w:rPr>
          <w:i/>
          <w:szCs w:val="20"/>
        </w:rPr>
      </w:pPr>
      <w:r>
        <w:rPr>
          <w:i/>
          <w:szCs w:val="20"/>
        </w:rPr>
        <w:br w:type="page"/>
      </w:r>
    </w:p>
    <w:p w14:paraId="6BAB00F9" w14:textId="3CA45450" w:rsidR="00A76872" w:rsidRPr="00A76872" w:rsidRDefault="00A76872" w:rsidP="00A76872">
      <w:pPr>
        <w:pStyle w:val="Heading1"/>
        <w:rPr>
          <w:rStyle w:val="Emphasis"/>
        </w:rPr>
      </w:pPr>
      <w:r w:rsidRPr="00A76872">
        <w:rPr>
          <w:rStyle w:val="Emphasis"/>
        </w:rPr>
        <w:lastRenderedPageBreak/>
        <w:t>Pages</w:t>
      </w:r>
    </w:p>
    <w:p w14:paraId="03972D0B" w14:textId="77777777" w:rsidR="00A76872" w:rsidRDefault="00A76872" w:rsidP="00A76872">
      <w:pPr>
        <w:pStyle w:val="Heading1"/>
      </w:pPr>
      <w:r>
        <w:t>Site Map</w:t>
      </w:r>
    </w:p>
    <w:p w14:paraId="68BB686B" w14:textId="0FAD55CE" w:rsidR="00A76872" w:rsidRDefault="00A76872" w:rsidP="00A76872">
      <w:pPr>
        <w:pStyle w:val="Heading2"/>
      </w:pPr>
      <w:r>
        <w:t>Welcome</w:t>
      </w:r>
    </w:p>
    <w:p w14:paraId="2788ED85" w14:textId="653E2EC2" w:rsidR="00A76872" w:rsidRDefault="00A76872" w:rsidP="00A76872">
      <w:pPr>
        <w:pStyle w:val="Heading3"/>
      </w:pPr>
      <w:r>
        <w:tab/>
        <w:t>Link</w:t>
      </w:r>
      <w:r w:rsidR="002F06A5">
        <w:t>s</w:t>
      </w:r>
      <w:r>
        <w:t xml:space="preserve"> </w:t>
      </w:r>
    </w:p>
    <w:p w14:paraId="50463D0E" w14:textId="5CF8803E" w:rsidR="00A76872" w:rsidRDefault="00A76872" w:rsidP="00A76872">
      <w:r>
        <w:tab/>
      </w:r>
      <w:r>
        <w:tab/>
      </w:r>
      <w:r w:rsidRPr="00A76872">
        <w:rPr>
          <w:b/>
        </w:rPr>
        <w:t>To:</w:t>
      </w:r>
      <w:r>
        <w:t xml:space="preserve"> </w:t>
      </w:r>
      <w:r>
        <w:t>Sign-Up, Login</w:t>
      </w:r>
    </w:p>
    <w:p w14:paraId="130B17A4" w14:textId="0693FB77" w:rsidR="00A76872" w:rsidRPr="00A76872" w:rsidRDefault="00A76872" w:rsidP="00A76872">
      <w:r>
        <w:tab/>
      </w:r>
      <w:r>
        <w:tab/>
      </w:r>
      <w:r w:rsidRPr="00A76872">
        <w:rPr>
          <w:b/>
        </w:rPr>
        <w:t>From:</w:t>
      </w:r>
      <w:r>
        <w:t xml:space="preserve"> </w:t>
      </w:r>
      <w:r>
        <w:t>Default</w:t>
      </w:r>
    </w:p>
    <w:p w14:paraId="2F97ADC7" w14:textId="6B9C5E27" w:rsidR="00A76872" w:rsidRDefault="002F06A5" w:rsidP="00A76872">
      <w:pPr>
        <w:pStyle w:val="Heading3"/>
      </w:pPr>
      <w:r>
        <w:tab/>
        <w:t>Objects</w:t>
      </w:r>
    </w:p>
    <w:p w14:paraId="6A51F68D" w14:textId="082E7598" w:rsidR="00A76872" w:rsidRDefault="00A76872" w:rsidP="00A76872">
      <w:pPr>
        <w:rPr>
          <w:b/>
        </w:rPr>
      </w:pPr>
      <w:r>
        <w:tab/>
      </w:r>
      <w:r>
        <w:tab/>
      </w:r>
      <w:r w:rsidRPr="00A76872">
        <w:rPr>
          <w:b/>
        </w:rPr>
        <w:t>Button</w:t>
      </w:r>
      <w:r w:rsidR="00D67973">
        <w:rPr>
          <w:b/>
        </w:rPr>
        <w:t>s:</w:t>
      </w:r>
    </w:p>
    <w:p w14:paraId="68FD87C3" w14:textId="4C6E80B8" w:rsidR="00A76872" w:rsidRDefault="00A76872" w:rsidP="00D67973">
      <w:pPr>
        <w:pStyle w:val="ListBullet"/>
        <w:numPr>
          <w:ilvl w:val="2"/>
          <w:numId w:val="7"/>
        </w:numPr>
      </w:pPr>
      <w:r>
        <w:t>Button Name 1: Student</w:t>
      </w:r>
    </w:p>
    <w:p w14:paraId="614E3E0C" w14:textId="464CFA18" w:rsidR="00A76872" w:rsidRDefault="00A76872" w:rsidP="00D67973">
      <w:pPr>
        <w:pStyle w:val="ListBullet"/>
        <w:numPr>
          <w:ilvl w:val="2"/>
          <w:numId w:val="7"/>
        </w:numPr>
      </w:pPr>
      <w:r>
        <w:t>Button Name 2: Faculty</w:t>
      </w:r>
    </w:p>
    <w:p w14:paraId="09B80143" w14:textId="1223501A" w:rsidR="00A76872" w:rsidRPr="00A76872" w:rsidRDefault="00A76872" w:rsidP="00D67973">
      <w:pPr>
        <w:pStyle w:val="ListBullet"/>
        <w:numPr>
          <w:ilvl w:val="2"/>
          <w:numId w:val="7"/>
        </w:numPr>
      </w:pPr>
      <w:r>
        <w:t>Button Name 3</w:t>
      </w:r>
      <w:r w:rsidR="00D67973">
        <w:t>: Login</w:t>
      </w:r>
    </w:p>
    <w:p w14:paraId="59A7B924" w14:textId="4B5ED20F" w:rsidR="00A76872" w:rsidRDefault="00A76872" w:rsidP="00A76872">
      <w:pPr>
        <w:pStyle w:val="Heading2"/>
      </w:pPr>
      <w:r>
        <w:t>Login</w:t>
      </w:r>
    </w:p>
    <w:p w14:paraId="55E1D75B" w14:textId="186957CA" w:rsidR="00A76872" w:rsidRDefault="00A76872" w:rsidP="00D67973">
      <w:pPr>
        <w:pStyle w:val="Heading3"/>
      </w:pPr>
      <w:r>
        <w:tab/>
        <w:t xml:space="preserve">Links </w:t>
      </w:r>
    </w:p>
    <w:p w14:paraId="743AB01F" w14:textId="1C5995F6" w:rsidR="00A76872" w:rsidRDefault="00A76872" w:rsidP="00D67973">
      <w:r>
        <w:tab/>
      </w:r>
      <w:r>
        <w:tab/>
      </w:r>
      <w:r w:rsidRPr="00D67973">
        <w:rPr>
          <w:b/>
        </w:rPr>
        <w:t>To:</w:t>
      </w:r>
      <w:r>
        <w:t xml:space="preserve"> </w:t>
      </w:r>
      <w:proofErr w:type="spellStart"/>
      <w:r>
        <w:t>MyAccount</w:t>
      </w:r>
      <w:proofErr w:type="spellEnd"/>
    </w:p>
    <w:p w14:paraId="6504D325" w14:textId="672AA58B" w:rsidR="00A76872" w:rsidRDefault="00A76872" w:rsidP="00D67973">
      <w:r>
        <w:tab/>
      </w:r>
      <w:r>
        <w:tab/>
      </w:r>
      <w:r w:rsidRPr="00D67973">
        <w:rPr>
          <w:b/>
        </w:rPr>
        <w:t>From:</w:t>
      </w:r>
      <w:r>
        <w:t xml:space="preserve"> Sign-Up, Welcome</w:t>
      </w:r>
    </w:p>
    <w:p w14:paraId="0D43445D" w14:textId="78CACDA8" w:rsidR="00A76872" w:rsidRDefault="00A76872" w:rsidP="00A76872">
      <w:pPr>
        <w:pStyle w:val="Heading3"/>
      </w:pPr>
      <w:r>
        <w:tab/>
      </w:r>
      <w:r w:rsidR="00D67973">
        <w:t>Objects</w:t>
      </w:r>
    </w:p>
    <w:p w14:paraId="46AB45DD" w14:textId="1740A1F7" w:rsidR="00D67973" w:rsidRPr="00D67973" w:rsidRDefault="00D67973" w:rsidP="00D67973">
      <w:pPr>
        <w:rPr>
          <w:b/>
        </w:rPr>
      </w:pPr>
      <w:r>
        <w:tab/>
      </w:r>
      <w:r>
        <w:tab/>
      </w:r>
      <w:r w:rsidRPr="00D67973">
        <w:rPr>
          <w:b/>
        </w:rPr>
        <w:t>Fields</w:t>
      </w:r>
    </w:p>
    <w:p w14:paraId="1748BEAC" w14:textId="6F45125A" w:rsidR="00A76872" w:rsidRDefault="00A76872" w:rsidP="00A76872">
      <w:pPr>
        <w:pStyle w:val="Heading2"/>
      </w:pPr>
      <w:r>
        <w:lastRenderedPageBreak/>
        <w:t>Sign-up</w:t>
      </w:r>
    </w:p>
    <w:p w14:paraId="43B4406B" w14:textId="1A877A48" w:rsidR="00A76872" w:rsidRDefault="00A76872" w:rsidP="00A76872">
      <w:pPr>
        <w:pStyle w:val="Heading3"/>
      </w:pPr>
      <w:r>
        <w:tab/>
      </w:r>
      <w:r w:rsidR="002F06A5">
        <w:t>Links</w:t>
      </w:r>
      <w:r>
        <w:t xml:space="preserve"> </w:t>
      </w:r>
    </w:p>
    <w:p w14:paraId="23FD0995" w14:textId="58D9E278" w:rsidR="00A76872" w:rsidRPr="00D67973" w:rsidRDefault="00A76872" w:rsidP="00D67973">
      <w:pPr>
        <w:rPr>
          <w:b/>
        </w:rPr>
      </w:pPr>
      <w:r>
        <w:tab/>
      </w:r>
      <w:r>
        <w:tab/>
      </w:r>
      <w:r w:rsidRPr="00D67973">
        <w:rPr>
          <w:b/>
        </w:rPr>
        <w:t xml:space="preserve">To: </w:t>
      </w:r>
      <w:r w:rsidR="005B2FE3" w:rsidRPr="005B2FE3">
        <w:t>Login</w:t>
      </w:r>
    </w:p>
    <w:p w14:paraId="0718FFB4" w14:textId="39D204DD" w:rsidR="00A76872" w:rsidRPr="00A76872" w:rsidRDefault="00A76872" w:rsidP="00D67973">
      <w:r>
        <w:tab/>
      </w:r>
      <w:r>
        <w:tab/>
      </w:r>
      <w:r w:rsidRPr="00D67973">
        <w:rPr>
          <w:b/>
        </w:rPr>
        <w:t>From:</w:t>
      </w:r>
      <w:r>
        <w:t xml:space="preserve"> Welcome</w:t>
      </w:r>
    </w:p>
    <w:p w14:paraId="7EDA3161" w14:textId="0DC65080" w:rsidR="00A76872" w:rsidRPr="00A76872" w:rsidRDefault="00A76872" w:rsidP="00A76872">
      <w:pPr>
        <w:pStyle w:val="Heading3"/>
      </w:pPr>
      <w:r>
        <w:tab/>
      </w:r>
      <w:r w:rsidR="002F06A5">
        <w:t>Objects</w:t>
      </w:r>
    </w:p>
    <w:p w14:paraId="29D5AD3C" w14:textId="59A4EF9B" w:rsidR="00A76872" w:rsidRDefault="00A76872" w:rsidP="00A76872">
      <w:pPr>
        <w:pStyle w:val="Heading2"/>
      </w:pPr>
      <w:r>
        <w:t>mYACCOUNT</w:t>
      </w:r>
    </w:p>
    <w:p w14:paraId="4CA2123B" w14:textId="4E75ADFB" w:rsidR="00A76872" w:rsidRDefault="00A76872" w:rsidP="00A76872">
      <w:pPr>
        <w:pStyle w:val="Heading3"/>
      </w:pPr>
      <w:r>
        <w:tab/>
      </w:r>
      <w:r w:rsidR="002F06A5">
        <w:t>Links</w:t>
      </w:r>
      <w:r>
        <w:t xml:space="preserve"> </w:t>
      </w:r>
    </w:p>
    <w:p w14:paraId="1C14947D" w14:textId="36143AC3" w:rsidR="00A76872" w:rsidRPr="002F06A5" w:rsidRDefault="00A76872" w:rsidP="002F06A5">
      <w:pPr>
        <w:rPr>
          <w:b/>
        </w:rPr>
      </w:pPr>
      <w:r>
        <w:tab/>
      </w:r>
      <w:r>
        <w:tab/>
      </w:r>
      <w:r w:rsidRPr="002F06A5">
        <w:rPr>
          <w:b/>
        </w:rPr>
        <w:t xml:space="preserve">To: </w:t>
      </w:r>
      <w:bookmarkStart w:id="9" w:name="_GoBack"/>
      <w:r w:rsidR="005B2FE3" w:rsidRPr="005B2FE3">
        <w:t>Tools</w:t>
      </w:r>
      <w:bookmarkEnd w:id="9"/>
    </w:p>
    <w:p w14:paraId="4F2C2634" w14:textId="3AE9CAC2" w:rsidR="00A76872" w:rsidRPr="00A76872" w:rsidRDefault="00A76872" w:rsidP="002F06A5">
      <w:r>
        <w:tab/>
      </w:r>
      <w:r>
        <w:tab/>
      </w:r>
      <w:r w:rsidRPr="002F06A5">
        <w:rPr>
          <w:b/>
        </w:rPr>
        <w:t>From:</w:t>
      </w:r>
      <w:r>
        <w:t xml:space="preserve"> </w:t>
      </w:r>
      <w:r w:rsidR="005B2FE3">
        <w:t>Login</w:t>
      </w:r>
    </w:p>
    <w:p w14:paraId="12B86EAF" w14:textId="0855E5EA" w:rsidR="00A76872" w:rsidRPr="00A76872" w:rsidRDefault="00A76872" w:rsidP="00A76872">
      <w:pPr>
        <w:pStyle w:val="Heading3"/>
      </w:pPr>
      <w:r>
        <w:tab/>
      </w:r>
      <w:r w:rsidR="002F06A5">
        <w:t>Objects</w:t>
      </w:r>
    </w:p>
    <w:p w14:paraId="15F92977" w14:textId="77777777" w:rsidR="00A76872" w:rsidRPr="00A76872" w:rsidRDefault="00A76872" w:rsidP="00A76872"/>
    <w:p w14:paraId="47DDFA3C" w14:textId="77777777" w:rsidR="00A76872" w:rsidRPr="00A76872" w:rsidRDefault="00A76872" w:rsidP="00A76872"/>
    <w:p w14:paraId="23F8AFA8" w14:textId="77777777" w:rsidR="00A76872" w:rsidRPr="00A76872" w:rsidRDefault="00A76872" w:rsidP="00A76872"/>
    <w:p w14:paraId="7C969252" w14:textId="1D4993E3" w:rsidR="00A76872" w:rsidRPr="00A76872" w:rsidRDefault="00A76872" w:rsidP="00A76872">
      <w:pPr>
        <w:pStyle w:val="Heading3"/>
      </w:pPr>
      <w:r>
        <w:tab/>
      </w:r>
    </w:p>
    <w:p w14:paraId="5177FFA5" w14:textId="77777777" w:rsidR="00A76872" w:rsidRPr="00A76872" w:rsidRDefault="00A76872" w:rsidP="00A76872"/>
    <w:sectPr w:rsidR="00A76872" w:rsidRPr="00A76872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1F041" w14:textId="77777777" w:rsidR="0077335D" w:rsidRDefault="0077335D">
      <w:pPr>
        <w:spacing w:after="0" w:line="240" w:lineRule="auto"/>
      </w:pPr>
      <w:r>
        <w:separator/>
      </w:r>
    </w:p>
  </w:endnote>
  <w:endnote w:type="continuationSeparator" w:id="0">
    <w:p w14:paraId="3F6CD5C7" w14:textId="77777777" w:rsidR="0077335D" w:rsidRDefault="0077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68E1" w14:textId="77777777" w:rsidR="00CE4E7E" w:rsidRDefault="007733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F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A4C1F" w14:textId="77777777" w:rsidR="0077335D" w:rsidRDefault="0077335D">
      <w:pPr>
        <w:spacing w:after="0" w:line="240" w:lineRule="auto"/>
      </w:pPr>
      <w:r>
        <w:separator/>
      </w:r>
    </w:p>
  </w:footnote>
  <w:footnote w:type="continuationSeparator" w:id="0">
    <w:p w14:paraId="38AC3225" w14:textId="77777777" w:rsidR="0077335D" w:rsidRDefault="0077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1AF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35"/>
    <w:rsid w:val="000136AF"/>
    <w:rsid w:val="00075D9D"/>
    <w:rsid w:val="00116894"/>
    <w:rsid w:val="00231E3F"/>
    <w:rsid w:val="002F06A5"/>
    <w:rsid w:val="00427821"/>
    <w:rsid w:val="005B2FE3"/>
    <w:rsid w:val="0077335D"/>
    <w:rsid w:val="008B626A"/>
    <w:rsid w:val="009223B1"/>
    <w:rsid w:val="00A53B35"/>
    <w:rsid w:val="00A76872"/>
    <w:rsid w:val="00C82CF8"/>
    <w:rsid w:val="00CE4E7E"/>
    <w:rsid w:val="00D67973"/>
    <w:rsid w:val="00D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24F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872"/>
    <w:pPr>
      <w:keepNext/>
      <w:keepLines/>
      <w:spacing w:after="106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6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35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6A"/>
    <w:pPr>
      <w:keepNext/>
      <w:keepLines/>
      <w:spacing w:before="317" w:after="317"/>
      <w:contextualSpacing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872"/>
    <w:rPr>
      <w:rFonts w:asciiTheme="majorHAnsi" w:eastAsiaTheme="majorEastAsia" w:hAnsiTheme="majorHAnsi" w:cstheme="majorBidi"/>
      <w:b/>
      <w:caps/>
      <w:color w:val="2A2A2A" w:themeColor="text2"/>
      <w:sz w:val="6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35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TOC4"/>
    <w:next w:val="TOC4"/>
    <w:uiPriority w:val="12"/>
    <w:qFormat/>
    <w:rsid w:val="00116894"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B626A"/>
    <w:rPr>
      <w:rFonts w:eastAsiaTheme="majorEastAsia" w:cstheme="majorBidi"/>
      <w:b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116894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27821"/>
    <w:pPr>
      <w:ind w:left="960"/>
    </w:pPr>
  </w:style>
  <w:style w:type="paragraph" w:styleId="TOC4">
    <w:name w:val="toc 4"/>
    <w:basedOn w:val="Normal"/>
    <w:next w:val="Normal"/>
    <w:autoRedefine/>
    <w:uiPriority w:val="39"/>
    <w:unhideWhenUsed/>
    <w:rsid w:val="00116894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278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4278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4278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427821"/>
    <w:pPr>
      <w:ind w:left="1920"/>
    </w:pPr>
  </w:style>
  <w:style w:type="paragraph" w:customStyle="1" w:styleId="Emphasis1">
    <w:name w:val="Emphasis1"/>
    <w:basedOn w:val="Heading1"/>
    <w:qFormat/>
    <w:rsid w:val="00A76872"/>
    <w:rPr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image" Target="media/image2.tiff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mcclintock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BF"/>
    <w:rsid w:val="005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97463BDB4B74B86CE7E7233346030">
    <w:name w:val="10197463BDB4B74B86CE7E7233346030"/>
  </w:style>
  <w:style w:type="paragraph" w:customStyle="1" w:styleId="ED4BE8D60971724587F427A83080004C">
    <w:name w:val="ED4BE8D60971724587F427A83080004C"/>
  </w:style>
  <w:style w:type="paragraph" w:customStyle="1" w:styleId="57D799E3953C4541B11158864586C889">
    <w:name w:val="57D799E3953C4541B11158864586C889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2FD02D75CFB1A749A408D0B24792D5D7">
    <w:name w:val="2FD02D75CFB1A749A408D0B24792D5D7"/>
  </w:style>
  <w:style w:type="paragraph" w:customStyle="1" w:styleId="9B6292C5438E6142B8311ECB8C2A7AD0">
    <w:name w:val="9B6292C5438E6142B8311ECB8C2A7AD0"/>
  </w:style>
  <w:style w:type="paragraph" w:customStyle="1" w:styleId="DFB4E092F2D1A844B47D2897545492BC">
    <w:name w:val="DFB4E092F2D1A844B47D2897545492BC"/>
  </w:style>
  <w:style w:type="paragraph" w:customStyle="1" w:styleId="1CDDB40689DD704F8E98F82DC65EEC7C">
    <w:name w:val="1CDDB40689DD704F8E98F82DC65EEC7C"/>
  </w:style>
  <w:style w:type="paragraph" w:customStyle="1" w:styleId="12C7F427D957C245B6E63A517E5BEA2C">
    <w:name w:val="12C7F427D957C245B6E63A517E5BEA2C"/>
  </w:style>
  <w:style w:type="paragraph" w:customStyle="1" w:styleId="239FA3FFF0176D48B7C768D9EBCB816F">
    <w:name w:val="239FA3FFF0176D48B7C768D9EBCB816F"/>
  </w:style>
  <w:style w:type="paragraph" w:customStyle="1" w:styleId="DBA808696EB47740844DFB2BB90A9B7B">
    <w:name w:val="DBA808696EB47740844DFB2BB90A9B7B"/>
  </w:style>
  <w:style w:type="paragraph" w:customStyle="1" w:styleId="BC1C8BA47867004D80435D6F3BF5A642">
    <w:name w:val="BC1C8BA47867004D80435D6F3BF5A64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098E483F9E34784B9864853069F61B2B">
    <w:name w:val="098E483F9E34784B9864853069F61B2B"/>
  </w:style>
  <w:style w:type="paragraph" w:customStyle="1" w:styleId="B3A17A4F8C393D4CA1F2A190B4250ED4">
    <w:name w:val="B3A17A4F8C393D4CA1F2A190B4250ED4"/>
  </w:style>
  <w:style w:type="paragraph" w:customStyle="1" w:styleId="E318AC53292036418C8EB4C3A5939C37">
    <w:name w:val="E318AC53292036418C8EB4C3A5939C37"/>
  </w:style>
  <w:style w:type="paragraph" w:customStyle="1" w:styleId="E34DAC4C52BC6D4FB6761D0D4A28C7EA">
    <w:name w:val="E34DAC4C52BC6D4FB6761D0D4A28C7EA"/>
  </w:style>
  <w:style w:type="paragraph" w:customStyle="1" w:styleId="95F4F921EEC1FA4C9DBDA2E18512A28A">
    <w:name w:val="95F4F921EEC1FA4C9DBDA2E18512A28A"/>
  </w:style>
  <w:style w:type="paragraph" w:customStyle="1" w:styleId="BE1D5FDB11C48947B7469E56B2B2C944">
    <w:name w:val="BE1D5FDB11C48947B7469E56B2B2C944"/>
  </w:style>
  <w:style w:type="paragraph" w:customStyle="1" w:styleId="E74B5A1D8A42BC429951C5636CA1F614">
    <w:name w:val="E74B5A1D8A42BC429951C5636CA1F614"/>
  </w:style>
  <w:style w:type="paragraph" w:customStyle="1" w:styleId="57DBE5A0E6A6934C8D8914912B801904">
    <w:name w:val="57DBE5A0E6A6934C8D8914912B801904"/>
  </w:style>
  <w:style w:type="paragraph" w:customStyle="1" w:styleId="75D77FA910EA59438A19F70C81409228">
    <w:name w:val="75D77FA910EA59438A19F70C81409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848B7B6A-1021-D548-851E-3C47B49C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41</TotalTime>
  <Pages>6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McClintock</dc:creator>
  <cp:keywords/>
  <dc:description/>
  <cp:lastModifiedBy>Tim McClintock</cp:lastModifiedBy>
  <cp:revision>4</cp:revision>
  <dcterms:created xsi:type="dcterms:W3CDTF">2017-10-07T18:38:00Z</dcterms:created>
  <dcterms:modified xsi:type="dcterms:W3CDTF">2017-10-07T20:18:00Z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